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1C" w:rsidRPr="00541EFC" w:rsidRDefault="000B531C" w:rsidP="000B531C">
      <w:pPr>
        <w:pStyle w:val="Puesto"/>
        <w:jc w:val="right"/>
        <w:rPr>
          <w:rFonts w:ascii="Times New Roman" w:hAnsi="Times New Roman"/>
          <w:color w:val="000000"/>
          <w:sz w:val="40"/>
          <w:szCs w:val="40"/>
        </w:rPr>
      </w:pPr>
      <w:r w:rsidRPr="00541EFC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>Active chat monitoring and suspicious chat detection</w:t>
      </w:r>
    </w:p>
    <w:p w:rsidR="008C4393" w:rsidRPr="00D047E9" w:rsidRDefault="00FF4087">
      <w:pPr>
        <w:pStyle w:val="Pues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Puesto"/>
        <w:jc w:val="right"/>
        <w:rPr>
          <w:rFonts w:ascii="Times New Roman" w:hAnsi="Times New Roman"/>
        </w:rPr>
      </w:pPr>
    </w:p>
    <w:p w:rsidR="008C4393" w:rsidRPr="00D047E9" w:rsidRDefault="000B531C">
      <w:pPr>
        <w:pStyle w:val="Pues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Textoindependiente"/>
      </w:pPr>
    </w:p>
    <w:p w:rsidR="008C4393" w:rsidRPr="00D047E9" w:rsidRDefault="008C4393">
      <w:pPr>
        <w:pStyle w:val="Textoindependiente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Puesto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E252D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</w:tcPr>
          <w:p w:rsidR="008C4393" w:rsidRPr="00D047E9" w:rsidRDefault="005E25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E252D">
            <w:pPr>
              <w:pStyle w:val="Tabletext"/>
            </w:pPr>
            <w:r>
              <w:t>Use cases added</w:t>
            </w:r>
          </w:p>
        </w:tc>
        <w:tc>
          <w:tcPr>
            <w:tcW w:w="2304" w:type="dxa"/>
          </w:tcPr>
          <w:p w:rsidR="008C4393" w:rsidRPr="00D047E9" w:rsidRDefault="005E252D">
            <w:pPr>
              <w:pStyle w:val="Tabletext"/>
            </w:pPr>
            <w:r>
              <w:t>Alvaro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Puesto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9F13E6" w:rsidRDefault="0056530F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F13E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9F13E6" w:rsidRDefault="00D047E9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F13E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Puesto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B5F41">
        <w:lastRenderedPageBreak/>
        <w:fldChar w:fldCharType="begin"/>
      </w:r>
      <w:r w:rsidR="007B5F41">
        <w:instrText xml:space="preserve">title  \* Mergeformat </w:instrText>
      </w:r>
      <w:r w:rsidR="007B5F4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B5F4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tulo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BE3EFD" w:rsidRPr="009F13E6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Use case: Log In.</w:t>
      </w:r>
    </w:p>
    <w:p w:rsidR="00BE3EFD" w:rsidRPr="009F13E6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Level: user-goal level.</w:t>
      </w:r>
    </w:p>
    <w:p w:rsidR="00BE3EFD" w:rsidRPr="009F13E6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Primary actor: User.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Main success scenario: User introduces Username/Password and he enters the system.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Extensions: in case of success he will face the chat webpage, in case of failure he will see a 404 user not found message.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:rsidR="00BE3EFD" w:rsidRPr="00BE3EFD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Ban Account.</w:t>
      </w:r>
    </w:p>
    <w:p w:rsidR="00BE3EFD" w:rsidRPr="00BE3EFD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Level: user-goal level</w:t>
      </w:r>
      <w:r>
        <w:rPr>
          <w:b/>
          <w:i/>
          <w:color w:val="000000"/>
          <w:sz w:val="24"/>
        </w:rPr>
        <w:t>.</w:t>
      </w:r>
    </w:p>
    <w:p w:rsidR="00BE3EFD" w:rsidRPr="00BE3EFD" w:rsidRDefault="00BE3EFD" w:rsidP="00BE3EFD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Primary actor: </w:t>
      </w:r>
      <w:r>
        <w:rPr>
          <w:b/>
          <w:i/>
          <w:color w:val="000000"/>
          <w:sz w:val="24"/>
        </w:rPr>
        <w:t>Administrator.</w:t>
      </w:r>
    </w:p>
    <w:p w:rsidR="00BE3EFD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Main success scenario:</w:t>
      </w:r>
      <w:r>
        <w:rPr>
          <w:b/>
          <w:i/>
          <w:color w:val="000000"/>
          <w:sz w:val="24"/>
        </w:rPr>
        <w:t xml:space="preserve"> User account decided by the administrator will be deleted.</w:t>
      </w:r>
    </w:p>
    <w:p w:rsidR="00BE3EFD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Extensions: </w:t>
      </w:r>
      <w:r>
        <w:rPr>
          <w:b/>
          <w:i/>
          <w:color w:val="000000"/>
          <w:sz w:val="24"/>
        </w:rPr>
        <w:t>If success a message in the webpage will be shown with the format:</w:t>
      </w:r>
    </w:p>
    <w:p w:rsidR="00BE3EFD" w:rsidRPr="00BE3EFD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User [Username] account has been successfully deleted.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In case of failure:</w:t>
      </w:r>
    </w:p>
    <w:p w:rsidR="00BE3EFD" w:rsidRPr="009F13E6" w:rsidRDefault="00BE3EFD" w:rsidP="00BE3EFD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Problem during deleting User [Username] account.</w:t>
      </w:r>
    </w:p>
    <w:p w:rsidR="00BE3EFD" w:rsidRDefault="00BE3EFD" w:rsidP="00BE3EFD">
      <w:pPr>
        <w:pStyle w:val="Textoindependiente"/>
      </w:pPr>
    </w:p>
    <w:p w:rsidR="00584CE2" w:rsidRPr="00BE3EFD" w:rsidRDefault="00584CE2" w:rsidP="00584CE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Notify User.</w:t>
      </w:r>
    </w:p>
    <w:p w:rsidR="00584CE2" w:rsidRPr="00BE3EFD" w:rsidRDefault="00584CE2" w:rsidP="00584CE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Level: user-goal level</w:t>
      </w:r>
      <w:r>
        <w:rPr>
          <w:b/>
          <w:i/>
          <w:color w:val="000000"/>
          <w:sz w:val="24"/>
        </w:rPr>
        <w:t>.</w:t>
      </w:r>
    </w:p>
    <w:p w:rsidR="00584CE2" w:rsidRPr="00BE3EFD" w:rsidRDefault="00584CE2" w:rsidP="00584CE2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Primary actor: </w:t>
      </w:r>
      <w:r>
        <w:rPr>
          <w:b/>
          <w:i/>
          <w:color w:val="000000"/>
          <w:sz w:val="24"/>
        </w:rPr>
        <w:t>Administrator.</w:t>
      </w:r>
    </w:p>
    <w:p w:rsid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>Main success scenario:</w:t>
      </w:r>
      <w:r w:rsidR="00813F7E">
        <w:rPr>
          <w:b/>
          <w:i/>
          <w:color w:val="000000"/>
          <w:sz w:val="24"/>
        </w:rPr>
        <w:t xml:space="preserve"> After </w:t>
      </w:r>
      <w:bookmarkStart w:id="5" w:name="_GoBack"/>
      <w:bookmarkEnd w:id="5"/>
      <w:r>
        <w:rPr>
          <w:b/>
          <w:i/>
          <w:color w:val="000000"/>
          <w:sz w:val="24"/>
        </w:rPr>
        <w:t>detecting bad behavior a message will be sent to the user.</w:t>
      </w:r>
    </w:p>
    <w:p w:rsid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E3EFD">
        <w:rPr>
          <w:b/>
          <w:i/>
          <w:color w:val="000000"/>
          <w:sz w:val="24"/>
        </w:rPr>
        <w:t xml:space="preserve">Extensions: </w:t>
      </w:r>
      <w:r>
        <w:rPr>
          <w:b/>
          <w:i/>
          <w:color w:val="000000"/>
          <w:sz w:val="24"/>
        </w:rPr>
        <w:t>If success delivering the message the webpage will be shown with the format:</w:t>
      </w:r>
    </w:p>
    <w:p w:rsidR="00584CE2" w:rsidRPr="00BE3EFD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Message [Message] successfully sent to User [Username].</w:t>
      </w:r>
    </w:p>
    <w:p w:rsidR="00584CE2" w:rsidRP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584CE2">
        <w:rPr>
          <w:b/>
          <w:i/>
          <w:color w:val="000000"/>
          <w:sz w:val="24"/>
        </w:rPr>
        <w:t>In case of failure:</w:t>
      </w:r>
    </w:p>
    <w:p w:rsidR="00584CE2" w:rsidRPr="00584CE2" w:rsidRDefault="00584CE2" w:rsidP="00584CE2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Problem during sending message [Message] to User [Username].</w:t>
      </w:r>
    </w:p>
    <w:p w:rsidR="00584CE2" w:rsidRPr="00BE3EFD" w:rsidRDefault="00584CE2" w:rsidP="00BE3EFD">
      <w:pPr>
        <w:pStyle w:val="Textoindependiente"/>
      </w:pPr>
    </w:p>
    <w:p w:rsidR="008C4393" w:rsidRPr="00D047E9" w:rsidRDefault="00D047E9">
      <w:pPr>
        <w:pStyle w:val="Ttulo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813F7E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>
            <v:imagedata r:id="rId8" o:title="usecas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F41" w:rsidRDefault="007B5F41">
      <w:pPr>
        <w:spacing w:line="240" w:lineRule="auto"/>
      </w:pPr>
      <w:r>
        <w:separator/>
      </w:r>
    </w:p>
  </w:endnote>
  <w:endnote w:type="continuationSeparator" w:id="0">
    <w:p w:rsidR="007B5F41" w:rsidRDefault="007B5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E7488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E74883">
            <w:t>Alvaro Suarez del Cueto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13F7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56530F">
            <w:rPr>
              <w:rStyle w:val="Nmerodepgina"/>
            </w:rPr>
            <w:fldChar w:fldCharType="separate"/>
          </w:r>
          <w:r w:rsidR="00813F7E">
            <w:rPr>
              <w:rStyle w:val="Nmerodepgina"/>
              <w:noProof/>
            </w:rPr>
            <w:t>5</w:t>
          </w:r>
          <w:r w:rsidR="0056530F">
            <w:rPr>
              <w:rStyle w:val="Nmerodepgina"/>
            </w:rPr>
            <w:fldChar w:fldCharType="end"/>
          </w:r>
        </w:p>
      </w:tc>
    </w:tr>
  </w:tbl>
  <w:p w:rsidR="008C4393" w:rsidRDefault="008C43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F41" w:rsidRDefault="007B5F41">
      <w:pPr>
        <w:spacing w:line="240" w:lineRule="auto"/>
      </w:pPr>
      <w:r>
        <w:separator/>
      </w:r>
    </w:p>
  </w:footnote>
  <w:footnote w:type="continuationSeparator" w:id="0">
    <w:p w:rsidR="007B5F41" w:rsidRDefault="007B5F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0B531C" w:rsidRPr="008E36AE" w:rsidRDefault="000B531C" w:rsidP="000B531C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  <w:lang w:val="es-ES"/>
      </w:rPr>
    </w:pPr>
    <w:r w:rsidRPr="008E36AE">
      <w:rPr>
        <w:rFonts w:ascii="Arial" w:hAnsi="Arial" w:cs="Arial"/>
        <w:sz w:val="36"/>
        <w:szCs w:val="36"/>
        <w:lang w:val="es-ES"/>
      </w:rPr>
      <w:t>Álvaro Suarez del Cueto</w:t>
    </w:r>
  </w:p>
  <w:p w:rsidR="000B531C" w:rsidRPr="008E36AE" w:rsidRDefault="000B531C" w:rsidP="000B531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E36AE">
      <w:rPr>
        <w:rFonts w:ascii="Arial" w:hAnsi="Arial" w:cs="Arial"/>
        <w:sz w:val="36"/>
        <w:szCs w:val="36"/>
        <w:lang w:val="es-ES"/>
      </w:rPr>
      <w:t>Erasmus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B531C" w:rsidP="000B531C">
          <w:r w:rsidRPr="000B531C">
            <w:t>Active chat monitori</w:t>
          </w:r>
          <w:r>
            <w:t>ng and suspicious chat detection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B531C">
            <w:t xml:space="preserve">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5E252D">
            <w:t>18/03/2018</w:t>
          </w:r>
        </w:p>
      </w:tc>
    </w:tr>
    <w:tr w:rsidR="008C4393">
      <w:tc>
        <w:tcPr>
          <w:tcW w:w="9558" w:type="dxa"/>
          <w:gridSpan w:val="2"/>
        </w:tcPr>
        <w:p w:rsidR="008C4393" w:rsidRDefault="000B531C">
          <w:r>
            <w:t>1</w:t>
          </w:r>
        </w:p>
      </w:tc>
    </w:tr>
  </w:tbl>
  <w:p w:rsidR="008C4393" w:rsidRDefault="008C43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B531C"/>
    <w:rsid w:val="002D02EB"/>
    <w:rsid w:val="003D173F"/>
    <w:rsid w:val="003F0930"/>
    <w:rsid w:val="0056530F"/>
    <w:rsid w:val="00570E86"/>
    <w:rsid w:val="00584CE2"/>
    <w:rsid w:val="005E252D"/>
    <w:rsid w:val="00664E4B"/>
    <w:rsid w:val="006C543D"/>
    <w:rsid w:val="007B5F41"/>
    <w:rsid w:val="00813F7E"/>
    <w:rsid w:val="008C4393"/>
    <w:rsid w:val="0090593F"/>
    <w:rsid w:val="009F13E6"/>
    <w:rsid w:val="00BE386D"/>
    <w:rsid w:val="00BE3EFD"/>
    <w:rsid w:val="00C709E3"/>
    <w:rsid w:val="00D047E9"/>
    <w:rsid w:val="00D720D3"/>
    <w:rsid w:val="00E7488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E94755-FA45-4CDE-AE6E-AB4F4EF5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8C4393"/>
    <w:pPr>
      <w:ind w:left="900" w:hanging="900"/>
    </w:pPr>
  </w:style>
  <w:style w:type="paragraph" w:styleId="TD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Textoindependiente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8C4393"/>
    <w:pPr>
      <w:ind w:left="600"/>
    </w:pPr>
  </w:style>
  <w:style w:type="paragraph" w:styleId="TDC5">
    <w:name w:val="toc 5"/>
    <w:basedOn w:val="Normal"/>
    <w:next w:val="Normal"/>
    <w:semiHidden/>
    <w:rsid w:val="008C4393"/>
    <w:pPr>
      <w:ind w:left="800"/>
    </w:pPr>
  </w:style>
  <w:style w:type="paragraph" w:styleId="TDC6">
    <w:name w:val="toc 6"/>
    <w:basedOn w:val="Normal"/>
    <w:next w:val="Normal"/>
    <w:semiHidden/>
    <w:rsid w:val="008C4393"/>
    <w:pPr>
      <w:ind w:left="1000"/>
    </w:pPr>
  </w:style>
  <w:style w:type="paragraph" w:styleId="TDC7">
    <w:name w:val="toc 7"/>
    <w:basedOn w:val="Normal"/>
    <w:next w:val="Normal"/>
    <w:semiHidden/>
    <w:rsid w:val="008C4393"/>
    <w:pPr>
      <w:ind w:left="1200"/>
    </w:pPr>
  </w:style>
  <w:style w:type="paragraph" w:styleId="TDC8">
    <w:name w:val="toc 8"/>
    <w:basedOn w:val="Normal"/>
    <w:next w:val="Normal"/>
    <w:semiHidden/>
    <w:rsid w:val="008C4393"/>
    <w:pPr>
      <w:ind w:left="1400"/>
    </w:pPr>
  </w:style>
  <w:style w:type="paragraph" w:styleId="TD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8C4393"/>
    <w:rPr>
      <w:sz w:val="20"/>
      <w:vertAlign w:val="superscript"/>
    </w:rPr>
  </w:style>
  <w:style w:type="paragraph" w:styleId="Textonotapie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8C4393"/>
    <w:rPr>
      <w:i/>
      <w:color w:val="0000FF"/>
    </w:rPr>
  </w:style>
  <w:style w:type="paragraph" w:styleId="Sangradetextonormal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047E9"/>
    <w:pPr>
      <w:spacing w:after="120"/>
      <w:ind w:left="720"/>
    </w:pPr>
    <w:rPr>
      <w:i/>
      <w:color w:val="C0504D"/>
    </w:rPr>
  </w:style>
  <w:style w:type="character" w:styleId="Hipervnculo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</TotalTime>
  <Pages>5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Alvaro</cp:lastModifiedBy>
  <cp:revision>12</cp:revision>
  <dcterms:created xsi:type="dcterms:W3CDTF">2010-02-24T09:14:00Z</dcterms:created>
  <dcterms:modified xsi:type="dcterms:W3CDTF">2018-05-16T16:22:00Z</dcterms:modified>
</cp:coreProperties>
</file>